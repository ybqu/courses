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4D90040" w14:textId="77777777" w:rsidR="005E3F30" w:rsidRDefault="00D94A54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3EB7E6D" wp14:editId="3C5DFA15">
            <wp:simplePos x="0" y="0"/>
            <wp:positionH relativeFrom="column">
              <wp:posOffset>2667000</wp:posOffset>
            </wp:positionH>
            <wp:positionV relativeFrom="paragraph">
              <wp:posOffset>6985000</wp:posOffset>
            </wp:positionV>
            <wp:extent cx="257175" cy="2571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C4FD356" wp14:editId="1D6B9709">
            <wp:simplePos x="0" y="0"/>
            <wp:positionH relativeFrom="column">
              <wp:posOffset>2667000</wp:posOffset>
            </wp:positionH>
            <wp:positionV relativeFrom="paragraph">
              <wp:posOffset>4470400</wp:posOffset>
            </wp:positionV>
            <wp:extent cx="257175" cy="257175"/>
            <wp:effectExtent l="0" t="0" r="9525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38DF36F" wp14:editId="37C0C7E2">
            <wp:simplePos x="0" y="0"/>
            <wp:positionH relativeFrom="column">
              <wp:posOffset>2667000</wp:posOffset>
            </wp:positionH>
            <wp:positionV relativeFrom="paragraph">
              <wp:posOffset>3165475</wp:posOffset>
            </wp:positionV>
            <wp:extent cx="257175" cy="257175"/>
            <wp:effectExtent l="0" t="0" r="952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10BC7" wp14:editId="7DEDD9F5">
                <wp:simplePos x="0" y="0"/>
                <wp:positionH relativeFrom="column">
                  <wp:posOffset>3057525</wp:posOffset>
                </wp:positionH>
                <wp:positionV relativeFrom="paragraph">
                  <wp:posOffset>1317625</wp:posOffset>
                </wp:positionV>
                <wp:extent cx="3505200" cy="82156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725" y="1774825"/>
                          <a:ext cx="3505200" cy="821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E09E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个人信息</w:t>
                            </w:r>
                          </w:p>
                          <w:p w14:paraId="21FCEE6F" w14:textId="75F625A4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199</w:t>
                            </w:r>
                            <w:r w:rsidR="00565A5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8.03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.02</w:t>
                            </w:r>
                          </w:p>
                          <w:p w14:paraId="7F53D46A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城市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海淀</w:t>
                            </w:r>
                          </w:p>
                          <w:p w14:paraId="4E08DA46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138-0013-8000</w:t>
                            </w:r>
                          </w:p>
                          <w:p w14:paraId="44AA7B55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zhangxiaojie@gmail.com</w:t>
                            </w:r>
                          </w:p>
                          <w:p w14:paraId="5B4A45CB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4B645563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32C8C3B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背景</w:t>
                            </w:r>
                          </w:p>
                          <w:p w14:paraId="3F0CA866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2012-201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汉语言文学</w:t>
                            </w:r>
                          </w:p>
                          <w:p w14:paraId="63A51949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专业绩点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4.68/5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，专业排名第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；</w:t>
                            </w:r>
                          </w:p>
                          <w:p w14:paraId="4FC7E341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4266175E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19B5A6C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校外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 w14:paraId="1FE8C2F1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2015.04-2015.11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时光印象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推广实习生</w:t>
                            </w:r>
                          </w:p>
                          <w:p w14:paraId="3F8B6BFF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策划网站主题活动，确定主题内容，网站微博微信宣传；配合每期公益电影的宣传，负责联系场地策划电影展；</w:t>
                            </w:r>
                          </w:p>
                          <w:p w14:paraId="62BAE44F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36D5A043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2014.04-2014.09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东城区公安分局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宣传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实习生</w:t>
                            </w:r>
                          </w:p>
                          <w:p w14:paraId="3C7203F4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宣传活动策划，撰写内部工作稿件及新闻报道；维护本局新媒体交流平台，如微博、微信公众平台。</w:t>
                            </w:r>
                          </w:p>
                          <w:p w14:paraId="7D0E8AC4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31EE8D52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27B0500B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 w14:paraId="31FB73E3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2013.07-2015.11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创始人</w:t>
                            </w:r>
                          </w:p>
                          <w:p w14:paraId="1699A6A8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带领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 w14:paraId="1F9B30AF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1FA75F26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2014.03-2014.10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木兰社团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执行部长</w:t>
                            </w:r>
                          </w:p>
                          <w:p w14:paraId="72FA09C5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组织以慈善为主题的明信片销售，制作网站鼓励人们关心并帮助陌生人实现梦想，收集并展示毕业感言；每周给学生发送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分钟内可读完的精选双语新闻；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10BC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0.75pt;margin-top:103.75pt;width:276pt;height:64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" filled="f" stroked="f" strokeweight=".5pt">
                <v:textbox style="mso-fit-shape-to-text:t">
                  <w:txbxContent>
                    <w:p w14:paraId="37F3E09E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个人信息</w:t>
                      </w:r>
                    </w:p>
                    <w:p w14:paraId="21FCEE6F" w14:textId="75F625A4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年龄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199</w:t>
                      </w:r>
                      <w:r w:rsidR="00565A52">
                        <w:rPr>
                          <w:rFonts w:ascii="微软雅黑" w:eastAsia="微软雅黑" w:hAnsi="微软雅黑"/>
                          <w:szCs w:val="21"/>
                        </w:rPr>
                        <w:t>8.03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.02</w:t>
                      </w:r>
                    </w:p>
                    <w:p w14:paraId="7F53D46A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城市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北京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海淀</w:t>
                      </w:r>
                    </w:p>
                    <w:p w14:paraId="4E08DA46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138-0013-8000</w:t>
                      </w:r>
                    </w:p>
                    <w:p w14:paraId="44AA7B55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zhangxiaojie@gmail.com</w:t>
                      </w:r>
                    </w:p>
                    <w:p w14:paraId="5B4A45CB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4B645563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32C8C3B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背景</w:t>
                      </w:r>
                    </w:p>
                    <w:p w14:paraId="3F0CA866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2012-201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汉语言文学</w:t>
                      </w:r>
                    </w:p>
                    <w:p w14:paraId="63A51949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专业绩点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4.68/5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，专业排名第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；</w:t>
                      </w:r>
                    </w:p>
                    <w:p w14:paraId="4FC7E341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4266175E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19B5A6C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校外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实践</w:t>
                      </w:r>
                    </w:p>
                    <w:p w14:paraId="1FE8C2F1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2015.04-2015.11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时光印象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PP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推广实习生</w:t>
                      </w:r>
                    </w:p>
                    <w:p w14:paraId="3F8B6BFF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策划网站主题活动，确定主题内容，网站微博微信宣传；配合每期公益电影的宣传，负责联系场地策划电影展；</w:t>
                      </w:r>
                    </w:p>
                    <w:p w14:paraId="62BAE44F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36D5A043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2014.04-2014.09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东城区公安分局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宣传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科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实习生</w:t>
                      </w:r>
                    </w:p>
                    <w:p w14:paraId="3C7203F4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宣传活动策划，撰写内部工作稿件及新闻报道；维护本局新媒体交流平台，如微博、微信公众平台。</w:t>
                      </w:r>
                    </w:p>
                    <w:p w14:paraId="7D0E8AC4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31EE8D52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27B0500B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实践</w:t>
                      </w:r>
                    </w:p>
                    <w:p w14:paraId="31FB73E3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2013.07-2015.11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创始人</w:t>
                      </w:r>
                    </w:p>
                    <w:p w14:paraId="1699A6A8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带领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人小组组建了风飞雨工作室，主要致力于品牌建设，以及市场营销搭建工作；网站常态运营活动规划和推进执行，制定相关运营策略和指标；</w:t>
                      </w:r>
                    </w:p>
                    <w:p w14:paraId="1F9B30AF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1FA75F26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2014.03-2014.10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木兰社团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执行部长</w:t>
                      </w:r>
                    </w:p>
                    <w:p w14:paraId="72FA09C5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组织以慈善为主题的明信片销售，制作网站鼓励人们关心并帮助陌生人实现梦想，收集并展示毕业感言；每周给学生发送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分钟内可读完的精选双语新闻；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8CF9832" wp14:editId="3F0E8A4F">
            <wp:simplePos x="0" y="0"/>
            <wp:positionH relativeFrom="column">
              <wp:posOffset>2667000</wp:posOffset>
            </wp:positionH>
            <wp:positionV relativeFrom="paragraph">
              <wp:posOffset>1346200</wp:posOffset>
            </wp:positionV>
            <wp:extent cx="257175" cy="257175"/>
            <wp:effectExtent l="0" t="0" r="9525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BDCD1DE" wp14:editId="516BEAF8">
                <wp:simplePos x="0" y="0"/>
                <wp:positionH relativeFrom="column">
                  <wp:posOffset>-9525</wp:posOffset>
                </wp:positionH>
                <wp:positionV relativeFrom="paragraph">
                  <wp:posOffset>8166100</wp:posOffset>
                </wp:positionV>
                <wp:extent cx="1732280" cy="875665"/>
                <wp:effectExtent l="0" t="0" r="127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280" cy="875665"/>
                          <a:chOff x="3062" y="14188"/>
                          <a:chExt cx="2728" cy="1379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6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4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86C4F6" id="组合 3" o:spid="_x0000_s1026" style="position:absolute;left:0;text-align:left;margin-left:-.75pt;margin-top:643pt;width:136.4pt;height:68.95pt;z-index:251701248" coordorigin="3062,14188" coordsize="2728,1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" o:spid="_x0000_s1027" type="#_x0000_t75" style="position:absolute;left:3062;top:14188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">
                  <v:imagedata r:id="rId16" o:title=""/>
                </v:shape>
                <v:shape id="图片 22" o:spid="_x0000_s1028" type="#_x0000_t75" style="position:absolute;left:5386;top:14188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">
                  <v:imagedata r:id="rId17" o:title=""/>
                </v:shape>
                <v:shape id="图片 23" o:spid="_x0000_s1029" type="#_x0000_t75" style="position:absolute;left:4224;top:14188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">
                  <v:imagedata r:id="rId18" o:title=""/>
                </v:shape>
                <v:shape id="图片 24" o:spid="_x0000_s1030" type="#_x0000_t75" style="position:absolute;left:3062;top:15163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">
                  <v:imagedata r:id="rId19" o:title=""/>
                </v:shape>
                <v:shape id="图片 25" o:spid="_x0000_s1031" type="#_x0000_t75" style="position:absolute;left:5357;top:15163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">
                  <v:imagedata r:id="rId20" o:title=""/>
                </v:shape>
                <v:shape id="图片 26" o:spid="_x0000_s1032" type="#_x0000_t75" style="position:absolute;left:4217;top:15163;width:40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">
                  <v:imagedata r:id="rId2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220436" wp14:editId="18085679">
                <wp:simplePos x="0" y="0"/>
                <wp:positionH relativeFrom="column">
                  <wp:posOffset>-95250</wp:posOffset>
                </wp:positionH>
                <wp:positionV relativeFrom="paragraph">
                  <wp:posOffset>3327400</wp:posOffset>
                </wp:positionV>
                <wp:extent cx="2162175" cy="46393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" y="3784600"/>
                          <a:ext cx="2162175" cy="46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FA9B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  <w:p w14:paraId="6821EF96" w14:textId="77777777" w:rsidR="005E3F30" w:rsidRDefault="00D94A5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 w14:paraId="78F1412E" w14:textId="77777777" w:rsidR="005E3F30" w:rsidRDefault="00D94A5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文笔流畅，多次在校内刊物上发表文章，熟练软文写作；</w:t>
                            </w:r>
                          </w:p>
                          <w:p w14:paraId="5A5E6CEF" w14:textId="77777777" w:rsidR="005E3F30" w:rsidRDefault="00D94A5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善于沟通、具有良好的团队合作能力和人际交往能力。</w:t>
                            </w:r>
                          </w:p>
                          <w:p w14:paraId="7385E3F7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72875E15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4E314670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53680570" w14:textId="77777777" w:rsidR="005E3F30" w:rsidRDefault="00D94A54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1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  <w:t>证书</w:t>
                            </w:r>
                          </w:p>
                          <w:p w14:paraId="58A56FDB" w14:textId="77777777" w:rsidR="005E3F30" w:rsidRDefault="00D94A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CET-6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，托福（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87/120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）</w:t>
                            </w:r>
                          </w:p>
                          <w:p w14:paraId="5DC0FA0D" w14:textId="77777777" w:rsidR="005E3F30" w:rsidRDefault="00D94A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熟练操作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InDesign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，会声会影，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等软件</w:t>
                            </w:r>
                          </w:p>
                          <w:p w14:paraId="4F45A83A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3E539B4D" w14:textId="77777777" w:rsidR="005E3F30" w:rsidRDefault="005E3F3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2879B7D5" w14:textId="77777777" w:rsidR="005E3F30" w:rsidRDefault="00D94A54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1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20436" id="文本框 19" o:spid="_x0000_s1027" type="#_x0000_t202" style="position:absolute;left:0;text-align:left;margin-left:-7.5pt;margin-top:262pt;width:170.25pt;height:36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" filled="f" stroked="f" strokeweight=".5pt">
                <v:textbox style="mso-fit-shape-to-text:t">
                  <w:txbxContent>
                    <w:p w14:paraId="5F33FA9B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  <w:t>自我评价</w:t>
                      </w:r>
                    </w:p>
                    <w:p w14:paraId="6821EF96" w14:textId="77777777" w:rsidR="005E3F30" w:rsidRDefault="00D94A5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微博第一批种子用户，活跃于各种论坛，天涯，知乎，豆瓣，扒皮小能手一枚；</w:t>
                      </w:r>
                    </w:p>
                    <w:p w14:paraId="78F1412E" w14:textId="77777777" w:rsidR="005E3F30" w:rsidRDefault="00D94A5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文笔流畅，多次在校内刊物上发表文章，熟练软文写作；</w:t>
                      </w:r>
                    </w:p>
                    <w:p w14:paraId="5A5E6CEF" w14:textId="77777777" w:rsidR="005E3F30" w:rsidRDefault="00D94A5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善于沟通、具有良好的团队合作能力和人际交往能力。</w:t>
                      </w:r>
                    </w:p>
                    <w:p w14:paraId="7385E3F7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72875E15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4E314670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53680570" w14:textId="77777777" w:rsidR="005E3F30" w:rsidRDefault="00D94A54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1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  <w:t>证书</w:t>
                      </w:r>
                    </w:p>
                    <w:p w14:paraId="58A56FDB" w14:textId="77777777" w:rsidR="005E3F30" w:rsidRDefault="00D94A5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CET-6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，托福（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87/120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）</w:t>
                      </w:r>
                    </w:p>
                    <w:p w14:paraId="5DC0FA0D" w14:textId="77777777" w:rsidR="005E3F30" w:rsidRDefault="00D94A5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熟练操作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InDesign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，会声会影，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等软件</w:t>
                      </w:r>
                    </w:p>
                    <w:p w14:paraId="4F45A83A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3E539B4D" w14:textId="77777777" w:rsidR="005E3F30" w:rsidRDefault="005E3F3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2879B7D5" w14:textId="77777777" w:rsidR="005E3F30" w:rsidRDefault="00D94A54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1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2EA250B" wp14:editId="3B9BDC9B">
            <wp:simplePos x="0" y="0"/>
            <wp:positionH relativeFrom="column">
              <wp:posOffset>278130</wp:posOffset>
            </wp:positionH>
            <wp:positionV relativeFrom="paragraph">
              <wp:posOffset>1254125</wp:posOffset>
            </wp:positionV>
            <wp:extent cx="1379855" cy="1380490"/>
            <wp:effectExtent l="0" t="0" r="0" b="0"/>
            <wp:wrapNone/>
            <wp:docPr id="4" name="图片 4" descr="D:\桌面\桌面文件\登记照4\00158.jpg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58.jpg0015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8049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56AF654" wp14:editId="5378F46B">
                <wp:simplePos x="0" y="0"/>
                <wp:positionH relativeFrom="column">
                  <wp:posOffset>2447925</wp:posOffset>
                </wp:positionH>
                <wp:positionV relativeFrom="paragraph">
                  <wp:posOffset>1422400</wp:posOffset>
                </wp:positionV>
                <wp:extent cx="85090" cy="8072755"/>
                <wp:effectExtent l="19050" t="19050" r="29210" b="44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" cy="8072755"/>
                          <a:chOff x="6932" y="3568"/>
                          <a:chExt cx="134" cy="12713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6992" y="3583"/>
                            <a:ext cx="0" cy="1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6932" y="356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6932" y="6463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6932" y="851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6932" y="1244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04CC0" id="组合 18" o:spid="_x0000_s1026" style="position:absolute;left:0;text-align:left;margin-left:192.75pt;margin-top:112pt;width:6.7pt;height:635.65pt;z-index:251699200" coordorigin="6932,3568" coordsize="134,1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">
                <v:line id="直接连接符 13" o:spid="_x0000_s1027" style="position:absolute;visibility:visible;mso-wrap-style:square" from="6992,3583" to="6992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" strokecolor="#bfbfbf [2412]" strokeweight=".5pt">
                  <v:stroke joinstyle="miter"/>
                </v:line>
                <v:oval id="椭圆 14" o:spid="_x0000_s1028" style="position:absolute;left:6932;top:3568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" fillcolor="#bfbfbf [2412]" strokecolor="white [3212]" strokeweight="3pt">
                  <v:stroke joinstyle="miter"/>
                </v:oval>
                <v:oval id="椭圆 15" o:spid="_x0000_s1029" style="position:absolute;left:6932;top:6463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" fillcolor="#bfbfbf [2412]" strokecolor="white [3212]" strokeweight="3pt">
                  <v:stroke joinstyle="miter"/>
                </v:oval>
                <v:oval id="椭圆 16" o:spid="_x0000_s1030" style="position:absolute;left:6932;top:8518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" fillcolor="#bfbfbf [2412]" strokecolor="white [3212]" strokeweight="3pt">
                  <v:stroke joinstyle="miter"/>
                </v:oval>
                <v:oval id="椭圆 17" o:spid="_x0000_s1031" style="position:absolute;left:6932;top:12448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" fillcolor="#bfbfbf [2412]" strokecolor="white [3212]" strokeweight="3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2458908" wp14:editId="20A6E1C8">
                <wp:simplePos x="0" y="0"/>
                <wp:positionH relativeFrom="column">
                  <wp:posOffset>-453390</wp:posOffset>
                </wp:positionH>
                <wp:positionV relativeFrom="paragraph">
                  <wp:posOffset>-454660</wp:posOffset>
                </wp:positionV>
                <wp:extent cx="7553960" cy="10673080"/>
                <wp:effectExtent l="0" t="0" r="889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680" y="83185"/>
                          <a:ext cx="7553960" cy="1067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EB8DD" id="矩形 28" o:spid="_x0000_s1026" style="position:absolute;left:0;text-align:left;margin-left:-35.7pt;margin-top:-35.8pt;width:594.8pt;height:840.4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8262" wp14:editId="0906C372">
                <wp:simplePos x="0" y="0"/>
                <wp:positionH relativeFrom="column">
                  <wp:posOffset>3943350</wp:posOffset>
                </wp:positionH>
                <wp:positionV relativeFrom="paragraph">
                  <wp:posOffset>-22225</wp:posOffset>
                </wp:positionV>
                <wp:extent cx="2571750" cy="11144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38DC" w14:textId="2A86495D" w:rsidR="005E3F30" w:rsidRDefault="00D94A54" w:rsidP="00803C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  <w:p w14:paraId="32A93740" w14:textId="1C52DB6A" w:rsidR="005E3F30" w:rsidRDefault="00D94A54"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意向：</w:t>
                            </w:r>
                            <w:r w:rsidR="0049176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人工智能方面岗位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08262" id="文本框 7" o:spid="_x0000_s1028" type="#_x0000_t202" style="position:absolute;left:0;text-align:left;margin-left:310.5pt;margin-top:-1.75pt;width:202.5pt;height:87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" filled="f" stroked="f" strokeweight=".5pt">
                <v:textbox style="mso-fit-shape-to-text:t">
                  <w:txbxContent>
                    <w:p w14:paraId="4C0338DC" w14:textId="2A86495D" w:rsidR="005E3F30" w:rsidRDefault="00D94A54" w:rsidP="00803C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20" w:firstLine="420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简历</w:t>
                      </w:r>
                    </w:p>
                    <w:p w14:paraId="32A93740" w14:textId="1C52DB6A" w:rsidR="005E3F30" w:rsidRDefault="00D94A54"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意向：</w:t>
                      </w:r>
                      <w:r w:rsidR="00491762">
                        <w:rPr>
                          <w:rFonts w:ascii="微软雅黑" w:eastAsia="微软雅黑" w:hAnsi="微软雅黑" w:hint="eastAsia"/>
                          <w:sz w:val="22"/>
                        </w:rPr>
                        <w:t>人工智能方面岗位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497B9" wp14:editId="70BD6D98">
                <wp:simplePos x="0" y="0"/>
                <wp:positionH relativeFrom="column">
                  <wp:posOffset>-652780</wp:posOffset>
                </wp:positionH>
                <wp:positionV relativeFrom="paragraph">
                  <wp:posOffset>-200025</wp:posOffset>
                </wp:positionV>
                <wp:extent cx="1545590" cy="508635"/>
                <wp:effectExtent l="0" t="361950" r="0" b="3657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154559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C24E" w14:textId="77777777" w:rsidR="005E3F30" w:rsidRDefault="00D94A54"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Arial" w:eastAsia="微软雅黑" w:hAnsi="Arial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eastAsia="微软雅黑" w:hAnsi="Arial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97B9" id="文本框 2" o:spid="_x0000_s1029" type="#_x0000_t202" style="position:absolute;left:0;text-align:left;margin-left:-51.4pt;margin-top:-15.75pt;width:121.7pt;height:40.05pt;rotation:-2285513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" filled="f" stroked="f" strokeweight=".5pt">
                <v:textbox style="mso-fit-shape-to-text:t">
                  <w:txbxContent>
                    <w:p w14:paraId="017AC24E" w14:textId="77777777" w:rsidR="005E3F30" w:rsidRDefault="00D94A54">
                      <w:pPr>
                        <w:snapToGrid w:val="0"/>
                        <w:spacing w:line="380" w:lineRule="exact"/>
                        <w:jc w:val="center"/>
                        <w:rPr>
                          <w:rFonts w:ascii="Arial" w:eastAsia="微软雅黑" w:hAnsi="Arial" w:cs="Arial"/>
                          <w:color w:val="0070C0"/>
                          <w:spacing w:val="20"/>
                          <w:sz w:val="36"/>
                          <w:szCs w:val="28"/>
                        </w:rPr>
                      </w:pPr>
                      <w:r>
                        <w:rPr>
                          <w:rFonts w:ascii="Arial" w:eastAsia="微软雅黑" w:hAnsi="Arial" w:cs="Arial"/>
                          <w:color w:val="0070C0"/>
                          <w:spacing w:val="20"/>
                          <w:sz w:val="36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254CF" wp14:editId="761C54F3">
                <wp:simplePos x="0" y="0"/>
                <wp:positionH relativeFrom="column">
                  <wp:posOffset>-1155065</wp:posOffset>
                </wp:positionH>
                <wp:positionV relativeFrom="paragraph">
                  <wp:posOffset>193675</wp:posOffset>
                </wp:positionV>
                <wp:extent cx="2924175" cy="196215"/>
                <wp:effectExtent l="0" t="819150" r="0" b="8324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2923987" cy="1963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4A52" w14:textId="77777777" w:rsidR="005E3F30" w:rsidRDefault="005E3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254CF" id="文本框 1" o:spid="_x0000_s1030" type="#_x0000_t202" style="position:absolute;left:0;text-align:left;margin-left:-90.95pt;margin-top:15.25pt;width:230.25pt;height:15.45pt;rotation:-2285513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" fillcolor="#0070c0" stroked="f" strokeweight=".5pt">
                <v:textbox>
                  <w:txbxContent>
                    <w:p w14:paraId="17344A52" w14:textId="77777777" w:rsidR="005E3F30" w:rsidRDefault="005E3F30"/>
                  </w:txbxContent>
                </v:textbox>
              </v:shape>
            </w:pict>
          </mc:Fallback>
        </mc:AlternateContent>
      </w:r>
    </w:p>
    <w:sectPr w:rsidR="005E3F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6167"/>
    <w:multiLevelType w:val="multilevel"/>
    <w:tmpl w:val="284061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C46068"/>
    <w:multiLevelType w:val="multilevel"/>
    <w:tmpl w:val="77C460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D169CF"/>
    <w:rsid w:val="000903DB"/>
    <w:rsid w:val="000D3445"/>
    <w:rsid w:val="00111A4A"/>
    <w:rsid w:val="001A4F65"/>
    <w:rsid w:val="00211968"/>
    <w:rsid w:val="0028321B"/>
    <w:rsid w:val="002944E4"/>
    <w:rsid w:val="003061C3"/>
    <w:rsid w:val="003A53ED"/>
    <w:rsid w:val="003A5BAB"/>
    <w:rsid w:val="003D0F6A"/>
    <w:rsid w:val="003D61CA"/>
    <w:rsid w:val="00406615"/>
    <w:rsid w:val="0047487F"/>
    <w:rsid w:val="00491762"/>
    <w:rsid w:val="00565A52"/>
    <w:rsid w:val="00587F31"/>
    <w:rsid w:val="00591227"/>
    <w:rsid w:val="005E3F30"/>
    <w:rsid w:val="00715012"/>
    <w:rsid w:val="007D59A2"/>
    <w:rsid w:val="007F6B0E"/>
    <w:rsid w:val="00803C13"/>
    <w:rsid w:val="008E0DB5"/>
    <w:rsid w:val="00907F68"/>
    <w:rsid w:val="00B5139E"/>
    <w:rsid w:val="00B70C78"/>
    <w:rsid w:val="00BA284C"/>
    <w:rsid w:val="00CA2F45"/>
    <w:rsid w:val="00CF1A4E"/>
    <w:rsid w:val="00D771D4"/>
    <w:rsid w:val="00D94A54"/>
    <w:rsid w:val="00DC428D"/>
    <w:rsid w:val="00EB7F49"/>
    <w:rsid w:val="00F605B9"/>
    <w:rsid w:val="0E193F0E"/>
    <w:rsid w:val="113F6E30"/>
    <w:rsid w:val="1A4047BC"/>
    <w:rsid w:val="204D06FB"/>
    <w:rsid w:val="22D169CF"/>
    <w:rsid w:val="2E70699B"/>
    <w:rsid w:val="39FB7D0A"/>
    <w:rsid w:val="448F612E"/>
    <w:rsid w:val="4C067E4C"/>
    <w:rsid w:val="4D690D54"/>
    <w:rsid w:val="4EB4738F"/>
    <w:rsid w:val="51F40AFE"/>
    <w:rsid w:val="6164299A"/>
    <w:rsid w:val="63B306F6"/>
    <w:rsid w:val="6464070B"/>
    <w:rsid w:val="65F02AD1"/>
    <w:rsid w:val="67571FDC"/>
    <w:rsid w:val="693953E4"/>
    <w:rsid w:val="6DF6744B"/>
    <w:rsid w:val="71E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6312B2"/>
  <w15:docId w15:val="{91F4CFAD-FA7A-453A-916C-523AB2A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-&#27714;&#32844;&#31616;&#21382;&#21019;&#24847;&#31616;&#21382;&#20010;&#24615;&#31616;&#21382;&#28909;&#38376;&#31616;&#21382;x6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应届生简历-求职简历创意简历个性简历热门简历x68.docx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Qu yuanbin</cp:lastModifiedBy>
  <cp:revision>44</cp:revision>
  <dcterms:created xsi:type="dcterms:W3CDTF">2017-07-16T16:42:00Z</dcterms:created>
  <dcterms:modified xsi:type="dcterms:W3CDTF">2020-07-04T05:15:00Z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